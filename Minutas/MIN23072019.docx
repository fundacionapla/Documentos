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1B5813FD" w14:textId="77777777" w:rsidTr="00195D08">
        <w:tc>
          <w:tcPr>
            <w:tcW w:w="8630" w:type="dxa"/>
          </w:tcPr>
          <w:p w14:paraId="38D9ECA4" w14:textId="77777777" w:rsidR="006E0E70" w:rsidRPr="00410239" w:rsidRDefault="00361F92" w:rsidP="00361F92">
            <w:pPr>
              <w:pStyle w:val="MinutesandAgendaTitles"/>
            </w:pPr>
            <w:r>
              <w:t>Minuta: Entrevista Felipe Donoso Tapia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6F279085"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D03A488" w14:textId="77777777" w:rsidR="006E0E70" w:rsidRPr="00410239" w:rsidRDefault="00361F92" w:rsidP="00361F92">
            <w:r>
              <w:t>23-07-2019</w:t>
            </w:r>
          </w:p>
        </w:tc>
        <w:tc>
          <w:tcPr>
            <w:tcW w:w="2876" w:type="dxa"/>
          </w:tcPr>
          <w:p w14:paraId="2FCBC428" w14:textId="77777777" w:rsidR="006E0E70" w:rsidRPr="00410239" w:rsidRDefault="00361F92" w:rsidP="00361F92">
            <w:r>
              <w:t>1 HR.</w:t>
            </w:r>
          </w:p>
        </w:tc>
        <w:tc>
          <w:tcPr>
            <w:tcW w:w="2879" w:type="dxa"/>
          </w:tcPr>
          <w:p w14:paraId="373108B3" w14:textId="77777777" w:rsidR="006E0E70" w:rsidRPr="00410239" w:rsidRDefault="00361F92" w:rsidP="00361F92">
            <w:r>
              <w:t>DonutCorp</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49F0682D" w14:textId="77777777" w:rsidTr="000A75F5">
        <w:tc>
          <w:tcPr>
            <w:tcW w:w="2156" w:type="dxa"/>
            <w:tcBorders>
              <w:top w:val="nil"/>
            </w:tcBorders>
          </w:tcPr>
          <w:p w14:paraId="5BE021D2" w14:textId="77777777" w:rsidR="006E0E70" w:rsidRPr="00195D08" w:rsidRDefault="00361F92" w:rsidP="00BA26A6">
            <w:r>
              <w:t>Reunión convocada</w:t>
            </w:r>
          </w:p>
        </w:tc>
        <w:tc>
          <w:tcPr>
            <w:tcW w:w="6474" w:type="dxa"/>
            <w:tcBorders>
              <w:top w:val="nil"/>
            </w:tcBorders>
          </w:tcPr>
          <w:p w14:paraId="407E5785" w14:textId="77777777" w:rsidR="006E0E70" w:rsidRPr="00195D08" w:rsidRDefault="00361F92" w:rsidP="00361F92">
            <w:r>
              <w:t>Karin</w:t>
            </w:r>
          </w:p>
        </w:tc>
      </w:tr>
      <w:tr w:rsidR="006E0E70" w:rsidRPr="00195D08" w14:paraId="0C4768F8" w14:textId="77777777" w:rsidTr="00361F92">
        <w:trPr>
          <w:trHeight w:val="444"/>
        </w:trPr>
        <w:tc>
          <w:tcPr>
            <w:tcW w:w="2156" w:type="dxa"/>
          </w:tcPr>
          <w:p w14:paraId="26D95E8A" w14:textId="77777777" w:rsidR="006E0E70" w:rsidRPr="00195D08" w:rsidRDefault="00361F92" w:rsidP="00BA26A6">
            <w:r w:rsidRPr="00361F92">
              <w:t>Tipo de reunion</w:t>
            </w:r>
          </w:p>
        </w:tc>
        <w:tc>
          <w:tcPr>
            <w:tcW w:w="6474" w:type="dxa"/>
          </w:tcPr>
          <w:p w14:paraId="7C0CA5F3" w14:textId="77777777" w:rsidR="006E0E70" w:rsidRPr="00195D08" w:rsidRDefault="00361F92" w:rsidP="00361F92">
            <w:r>
              <w:t>Entrevista</w:t>
            </w:r>
          </w:p>
        </w:tc>
      </w:tr>
      <w:tr w:rsidR="006E0E70" w:rsidRPr="00195D08" w14:paraId="3D59EB64" w14:textId="77777777" w:rsidTr="000A75F5">
        <w:tc>
          <w:tcPr>
            <w:tcW w:w="2156" w:type="dxa"/>
          </w:tcPr>
          <w:p w14:paraId="2A92B827" w14:textId="77777777" w:rsidR="006E0E70" w:rsidRPr="00195D08" w:rsidRDefault="00361F92" w:rsidP="00361F92">
            <w:r>
              <w:t>Facilitador</w:t>
            </w:r>
          </w:p>
        </w:tc>
        <w:sdt>
          <w:sdtPr>
            <w:alias w:val="Enter facilitator name:"/>
            <w:tag w:val="Enter facilitator name:"/>
            <w:id w:val="-582762193"/>
            <w:placeholder>
              <w:docPart w:val="BC301EE109EED64E9932259C75A475C2"/>
            </w:placeholder>
            <w:temporary/>
            <w:showingPlcHdr/>
            <w15:appearance w15:val="hidden"/>
          </w:sdtPr>
          <w:sdtEndPr/>
          <w:sdtContent>
            <w:tc>
              <w:tcPr>
                <w:tcW w:w="6474" w:type="dxa"/>
              </w:tcPr>
              <w:p w14:paraId="59AF83A3" w14:textId="77777777" w:rsidR="006E0E70" w:rsidRPr="00195D08" w:rsidRDefault="0043271B" w:rsidP="00BA26A6">
                <w:r w:rsidRPr="00195D08">
                  <w:t>Facilitator n</w:t>
                </w:r>
                <w:r w:rsidR="00C74B7F" w:rsidRPr="00195D08">
                  <w:t>ame</w:t>
                </w:r>
              </w:p>
            </w:tc>
          </w:sdtContent>
        </w:sdt>
      </w:tr>
      <w:tr w:rsidR="006E0E70" w:rsidRPr="00195D08" w14:paraId="370345F8" w14:textId="77777777" w:rsidTr="000A75F5">
        <w:tc>
          <w:tcPr>
            <w:tcW w:w="2156" w:type="dxa"/>
          </w:tcPr>
          <w:p w14:paraId="3DA839BD" w14:textId="77777777" w:rsidR="006E0E70" w:rsidRPr="00195D08" w:rsidRDefault="00361F92" w:rsidP="00361F92">
            <w:r>
              <w:t>Tomador de notas</w:t>
            </w:r>
          </w:p>
        </w:tc>
        <w:tc>
          <w:tcPr>
            <w:tcW w:w="6474" w:type="dxa"/>
          </w:tcPr>
          <w:p w14:paraId="79BBDC67" w14:textId="77777777" w:rsidR="006E0E70" w:rsidRPr="00195D08" w:rsidRDefault="00361F92" w:rsidP="00361F92">
            <w:r>
              <w:t>Felipe Donoso Tapia</w:t>
            </w:r>
          </w:p>
        </w:tc>
      </w:tr>
      <w:tr w:rsidR="006E0E70" w:rsidRPr="00195D08" w14:paraId="244586E4" w14:textId="77777777" w:rsidTr="000A75F5">
        <w:tc>
          <w:tcPr>
            <w:tcW w:w="2156" w:type="dxa"/>
          </w:tcPr>
          <w:p w14:paraId="139FF9F6" w14:textId="77777777" w:rsidR="006E0E70" w:rsidRPr="00195D08" w:rsidRDefault="00361F92" w:rsidP="00361F92">
            <w:r>
              <w:t>Cronometrador</w:t>
            </w:r>
          </w:p>
        </w:tc>
        <w:tc>
          <w:tcPr>
            <w:tcW w:w="6474" w:type="dxa"/>
          </w:tcPr>
          <w:p w14:paraId="7B45150D" w14:textId="77777777" w:rsidR="006E0E70" w:rsidRPr="00195D08" w:rsidRDefault="00361F92" w:rsidP="00361F92">
            <w:r>
              <w:t>Felipe Donoso Tapia</w:t>
            </w:r>
          </w:p>
        </w:tc>
      </w:tr>
      <w:tr w:rsidR="006E0E70" w:rsidRPr="00195D08" w14:paraId="1FD92DD7" w14:textId="77777777" w:rsidTr="000A75F5">
        <w:tc>
          <w:tcPr>
            <w:tcW w:w="2156" w:type="dxa"/>
          </w:tcPr>
          <w:p w14:paraId="1A54935A" w14:textId="77777777" w:rsidR="006E0E70" w:rsidRPr="00195D08" w:rsidRDefault="00361F92" w:rsidP="00361F92">
            <w:r>
              <w:t>Asistentes</w:t>
            </w:r>
          </w:p>
        </w:tc>
        <w:tc>
          <w:tcPr>
            <w:tcW w:w="6474" w:type="dxa"/>
          </w:tcPr>
          <w:p w14:paraId="39A591DA" w14:textId="77777777" w:rsidR="006E0E70" w:rsidRPr="00195D08" w:rsidRDefault="00361F92" w:rsidP="00361F92">
            <w:r>
              <w:t>Karin-</w:t>
            </w:r>
            <w:r w:rsidR="00FF616D" w:rsidRPr="00361F92">
              <w:t>José</w:t>
            </w:r>
            <w:r>
              <w:t>-Felipe</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139D5111" w14:textId="77777777" w:rsidTr="00195D08">
        <w:tc>
          <w:tcPr>
            <w:tcW w:w="8630" w:type="dxa"/>
          </w:tcPr>
          <w:p w14:paraId="69C05C2E" w14:textId="77777777" w:rsidR="006E0E70" w:rsidRPr="00410239" w:rsidRDefault="00FF616D" w:rsidP="00361F92">
            <w:pPr>
              <w:pStyle w:val="MinutesandAgendaTitles"/>
            </w:pPr>
            <w:r>
              <w:t>Tema: Mejoras al sitio web</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4EED4093"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153BB26D" w14:textId="77777777" w:rsidR="006E0E70" w:rsidRPr="00410239" w:rsidRDefault="00361F92" w:rsidP="00361F92">
            <w:r>
              <w:t>Tiempo asignado</w:t>
            </w:r>
          </w:p>
        </w:tc>
        <w:tc>
          <w:tcPr>
            <w:tcW w:w="6474" w:type="dxa"/>
          </w:tcPr>
          <w:p w14:paraId="2E38AA62" w14:textId="77777777" w:rsidR="006E0E70" w:rsidRPr="00410239" w:rsidRDefault="00FF616D" w:rsidP="00361F92">
            <w:r>
              <w:t>40</w:t>
            </w:r>
            <w:r w:rsidR="00361F92">
              <w:t xml:space="preserve"> </w:t>
            </w:r>
            <w:r>
              <w:t>Min.</w:t>
            </w:r>
          </w:p>
        </w:tc>
      </w:tr>
      <w:tr w:rsidR="006E0E70" w:rsidRPr="00195D08" w14:paraId="5FA98F68" w14:textId="77777777" w:rsidTr="00195D08">
        <w:tc>
          <w:tcPr>
            <w:tcW w:w="2156" w:type="dxa"/>
          </w:tcPr>
          <w:p w14:paraId="7ED33279" w14:textId="77777777" w:rsidR="006E0E70" w:rsidRPr="00195D08" w:rsidRDefault="00361F92" w:rsidP="00361F92">
            <w:r>
              <w:t>Discusión</w:t>
            </w:r>
          </w:p>
        </w:tc>
        <w:tc>
          <w:tcPr>
            <w:tcW w:w="6474" w:type="dxa"/>
          </w:tcPr>
          <w:p w14:paraId="07443B74" w14:textId="77777777" w:rsidR="006E0E70" w:rsidRPr="00195D08" w:rsidRDefault="00361F92" w:rsidP="00361F92">
            <w:r>
              <w:t>Dominio ORG y actividades a realizer por Felipe Donoso</w:t>
            </w:r>
          </w:p>
        </w:tc>
      </w:tr>
      <w:tr w:rsidR="006E0E70" w:rsidRPr="00195D08" w14:paraId="353F5FE3" w14:textId="77777777" w:rsidTr="00195D08">
        <w:sdt>
          <w:sdtPr>
            <w:alias w:val="Agenda1, conclusions:"/>
            <w:tag w:val="Agenda1, conclusions:"/>
            <w:id w:val="2041089895"/>
            <w:placeholder>
              <w:docPart w:val="1C62DFDCB6044149B64A84F5B35A9B98"/>
            </w:placeholder>
            <w:temporary/>
            <w:showingPlcHdr/>
            <w15:appearance w15:val="hidden"/>
          </w:sdtPr>
          <w:sdtEndPr/>
          <w:sdtContent>
            <w:tc>
              <w:tcPr>
                <w:tcW w:w="2156" w:type="dxa"/>
              </w:tcPr>
              <w:p w14:paraId="06EF6073" w14:textId="77777777" w:rsidR="006E0E70" w:rsidRPr="00195D08" w:rsidRDefault="009010DC" w:rsidP="00BA26A6">
                <w:r w:rsidRPr="00195D08">
                  <w:t>Conclusions</w:t>
                </w:r>
              </w:p>
            </w:tc>
          </w:sdtContent>
        </w:sdt>
        <w:tc>
          <w:tcPr>
            <w:tcW w:w="6474" w:type="dxa"/>
          </w:tcPr>
          <w:p w14:paraId="2853E330" w14:textId="77777777" w:rsidR="006E0E70" w:rsidRPr="00195D08" w:rsidRDefault="00361F92" w:rsidP="00361F92">
            <w:r>
              <w:t>Al cabo de la reunion se llegarón acuerdos por parte de los integrantes que se explicarán en el siguiente apartado.</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6E0E70" w:rsidRPr="00195D08" w14:paraId="5896154B" w14:textId="77777777" w:rsidTr="00195D08">
        <w:trPr>
          <w:cnfStyle w:val="100000000000" w:firstRow="1" w:lastRow="0" w:firstColumn="0" w:lastColumn="0" w:oddVBand="0" w:evenVBand="0" w:oddHBand="0" w:evenHBand="0" w:firstRowFirstColumn="0" w:firstRowLastColumn="0" w:lastRowFirstColumn="0" w:lastRowLastColumn="0"/>
        </w:trPr>
        <w:tc>
          <w:tcPr>
            <w:tcW w:w="5173" w:type="dxa"/>
          </w:tcPr>
          <w:p w14:paraId="5B4E4AD3" w14:textId="77777777" w:rsidR="006E0E70" w:rsidRPr="00195D08" w:rsidRDefault="00361F92" w:rsidP="00361F92">
            <w:r>
              <w:t>Tareas: Respecto al sitio</w:t>
            </w:r>
          </w:p>
        </w:tc>
        <w:tc>
          <w:tcPr>
            <w:tcW w:w="2157" w:type="dxa"/>
          </w:tcPr>
          <w:p w14:paraId="659965CE" w14:textId="77777777" w:rsidR="006E0E70" w:rsidRPr="00195D08" w:rsidRDefault="00361F92" w:rsidP="00361F92">
            <w:r>
              <w:t>Responsible(s)</w:t>
            </w:r>
          </w:p>
        </w:tc>
        <w:tc>
          <w:tcPr>
            <w:tcW w:w="1300" w:type="dxa"/>
          </w:tcPr>
          <w:p w14:paraId="48E371EB" w14:textId="77777777" w:rsidR="006E0E70" w:rsidRPr="00195D08" w:rsidRDefault="00361F92" w:rsidP="00361F92">
            <w:r>
              <w:t>Fecha Tope</w:t>
            </w:r>
          </w:p>
        </w:tc>
      </w:tr>
      <w:tr w:rsidR="006E0E70" w:rsidRPr="00195D08" w14:paraId="360695E0" w14:textId="77777777" w:rsidTr="00195D08">
        <w:tc>
          <w:tcPr>
            <w:tcW w:w="5173" w:type="dxa"/>
          </w:tcPr>
          <w:p w14:paraId="10BBBEAF" w14:textId="77777777" w:rsidR="006E0E70" w:rsidRPr="00195D08" w:rsidRDefault="00361F92" w:rsidP="00361F92">
            <w:r>
              <w:t>Ceder dominio fundacion.org a Karin para la fundación APLA</w:t>
            </w:r>
          </w:p>
        </w:tc>
        <w:tc>
          <w:tcPr>
            <w:tcW w:w="2157" w:type="dxa"/>
          </w:tcPr>
          <w:p w14:paraId="0D8EEA49" w14:textId="77777777" w:rsidR="006E0E70" w:rsidRPr="00195D08" w:rsidRDefault="00361F92" w:rsidP="00361F92">
            <w:r>
              <w:t xml:space="preserve">Felipe Donoso </w:t>
            </w:r>
          </w:p>
        </w:tc>
        <w:tc>
          <w:tcPr>
            <w:tcW w:w="1300" w:type="dxa"/>
          </w:tcPr>
          <w:p w14:paraId="3EBEBA87" w14:textId="77777777" w:rsidR="006E0E70" w:rsidRPr="00195D08" w:rsidRDefault="00361F92" w:rsidP="00361F92">
            <w:r>
              <w:t>28-07</w:t>
            </w:r>
          </w:p>
        </w:tc>
      </w:tr>
      <w:tr w:rsidR="006E0E70" w:rsidRPr="00195D08" w14:paraId="05888273" w14:textId="77777777" w:rsidTr="00361F92">
        <w:trPr>
          <w:trHeight w:val="640"/>
        </w:trPr>
        <w:tc>
          <w:tcPr>
            <w:tcW w:w="5173" w:type="dxa"/>
          </w:tcPr>
          <w:p w14:paraId="35B07B22" w14:textId="77777777" w:rsidR="006E0E70" w:rsidRPr="00195D08" w:rsidRDefault="00361F92" w:rsidP="00361F92">
            <w:r>
              <w:t>Incorporar plugins en el sitio wordpress par poder publicar en todas las redes sociales</w:t>
            </w:r>
          </w:p>
        </w:tc>
        <w:tc>
          <w:tcPr>
            <w:tcW w:w="2157" w:type="dxa"/>
          </w:tcPr>
          <w:p w14:paraId="4E708923" w14:textId="77777777" w:rsidR="006E0E70" w:rsidRPr="00195D08" w:rsidRDefault="00361F92" w:rsidP="00361F92">
            <w:r>
              <w:t>Felipe Donoso</w:t>
            </w:r>
          </w:p>
        </w:tc>
        <w:tc>
          <w:tcPr>
            <w:tcW w:w="1300" w:type="dxa"/>
          </w:tcPr>
          <w:p w14:paraId="4E49EFFC" w14:textId="2B93D22F" w:rsidR="006E0E70" w:rsidRPr="00195D08" w:rsidRDefault="00537711" w:rsidP="00BA26A6">
            <w:r>
              <w:t>28-07</w:t>
            </w:r>
          </w:p>
        </w:tc>
      </w:tr>
      <w:tr w:rsidR="00361F92" w:rsidRPr="00195D08" w14:paraId="4D3AA474" w14:textId="77777777" w:rsidTr="00361F92">
        <w:trPr>
          <w:trHeight w:val="640"/>
        </w:trPr>
        <w:tc>
          <w:tcPr>
            <w:tcW w:w="5173" w:type="dxa"/>
          </w:tcPr>
          <w:p w14:paraId="61011878" w14:textId="77777777" w:rsidR="00361F92" w:rsidRDefault="00FF616D" w:rsidP="00361F92">
            <w:r>
              <w:t>Crear videos tutorials de como administrar el sitio web respect a las publicaciones</w:t>
            </w:r>
          </w:p>
        </w:tc>
        <w:tc>
          <w:tcPr>
            <w:tcW w:w="2157" w:type="dxa"/>
          </w:tcPr>
          <w:p w14:paraId="02149142" w14:textId="77777777" w:rsidR="00361F92" w:rsidRDefault="00FF616D" w:rsidP="00361F92">
            <w:r>
              <w:t>Felipe Donoso</w:t>
            </w:r>
          </w:p>
        </w:tc>
        <w:tc>
          <w:tcPr>
            <w:tcW w:w="1300" w:type="dxa"/>
          </w:tcPr>
          <w:p w14:paraId="6A154666" w14:textId="345C6A4F" w:rsidR="00361F92" w:rsidRPr="00195D08" w:rsidRDefault="00537711" w:rsidP="00BA26A6">
            <w:r>
              <w:t>28-07</w:t>
            </w:r>
          </w:p>
        </w:tc>
      </w:tr>
      <w:tr w:rsidR="00FF616D" w:rsidRPr="00195D08" w14:paraId="7B107E35" w14:textId="77777777" w:rsidTr="00361F92">
        <w:trPr>
          <w:trHeight w:val="640"/>
        </w:trPr>
        <w:tc>
          <w:tcPr>
            <w:tcW w:w="5173" w:type="dxa"/>
          </w:tcPr>
          <w:p w14:paraId="5DC3C81C" w14:textId="77777777" w:rsidR="00FF616D" w:rsidRDefault="00FF616D" w:rsidP="00361F92">
            <w:r>
              <w:t>Crear cuenta de usuario a Karin para poder publicar</w:t>
            </w:r>
          </w:p>
        </w:tc>
        <w:tc>
          <w:tcPr>
            <w:tcW w:w="2157" w:type="dxa"/>
          </w:tcPr>
          <w:p w14:paraId="3AE0CF6F" w14:textId="77777777" w:rsidR="00FF616D" w:rsidRDefault="00FF616D" w:rsidP="00361F92">
            <w:r>
              <w:t>Felipe Donoso</w:t>
            </w:r>
          </w:p>
        </w:tc>
        <w:tc>
          <w:tcPr>
            <w:tcW w:w="1300" w:type="dxa"/>
          </w:tcPr>
          <w:p w14:paraId="5D82B96D" w14:textId="6C198BC8" w:rsidR="00FF616D" w:rsidRPr="00195D08" w:rsidRDefault="00537711" w:rsidP="00BA26A6">
            <w:r>
              <w:t>28-07</w:t>
            </w:r>
          </w:p>
        </w:tc>
      </w:tr>
      <w:tr w:rsidR="00FF616D" w:rsidRPr="00195D08" w14:paraId="3BCD98DA" w14:textId="77777777" w:rsidTr="00361F92">
        <w:trPr>
          <w:trHeight w:val="640"/>
        </w:trPr>
        <w:tc>
          <w:tcPr>
            <w:tcW w:w="5173" w:type="dxa"/>
          </w:tcPr>
          <w:p w14:paraId="42C6C1DF" w14:textId="77777777" w:rsidR="00FF616D" w:rsidRDefault="00FF616D" w:rsidP="00361F92">
            <w:r>
              <w:t>Indicar las mejoras al sitio</w:t>
            </w:r>
          </w:p>
        </w:tc>
        <w:tc>
          <w:tcPr>
            <w:tcW w:w="2157" w:type="dxa"/>
          </w:tcPr>
          <w:p w14:paraId="5E086359" w14:textId="77777777" w:rsidR="00FF616D" w:rsidRDefault="00FF616D" w:rsidP="00361F92">
            <w:r>
              <w:t xml:space="preserve">Karin – José </w:t>
            </w:r>
          </w:p>
        </w:tc>
        <w:tc>
          <w:tcPr>
            <w:tcW w:w="1300" w:type="dxa"/>
          </w:tcPr>
          <w:p w14:paraId="02D83749" w14:textId="68FF9B90" w:rsidR="00FF616D" w:rsidRPr="00195D08" w:rsidRDefault="00537711" w:rsidP="00BA26A6">
            <w:r>
              <w:t>28-07</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615BD20E" w14:textId="77777777" w:rsidTr="00FF616D">
        <w:trPr>
          <w:trHeight w:val="374"/>
        </w:trPr>
        <w:tc>
          <w:tcPr>
            <w:tcW w:w="8630" w:type="dxa"/>
          </w:tcPr>
          <w:p w14:paraId="596DB8EA" w14:textId="77777777" w:rsidR="00195D08" w:rsidRPr="00410239" w:rsidRDefault="00FF616D" w:rsidP="00FF616D">
            <w:pPr>
              <w:pStyle w:val="MinutesandAgendaTitles"/>
            </w:pPr>
            <w:r>
              <w:t>Tema: Integración al equipo de Felipe Donoso</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4F902B00"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A965641" w14:textId="77777777" w:rsidR="00195D08" w:rsidRPr="00410239" w:rsidRDefault="00FF616D" w:rsidP="00FF616D">
            <w:r>
              <w:t>Tiempo asignado</w:t>
            </w:r>
          </w:p>
        </w:tc>
        <w:tc>
          <w:tcPr>
            <w:tcW w:w="6474" w:type="dxa"/>
          </w:tcPr>
          <w:p w14:paraId="1477B60F" w14:textId="77777777" w:rsidR="00195D08" w:rsidRPr="00410239" w:rsidRDefault="00FF616D" w:rsidP="00FF616D">
            <w:r>
              <w:t>20 min.</w:t>
            </w:r>
          </w:p>
        </w:tc>
      </w:tr>
      <w:tr w:rsidR="00195D08" w:rsidRPr="00195D08" w14:paraId="7C4ABECA" w14:textId="77777777" w:rsidTr="000B74EB">
        <w:tc>
          <w:tcPr>
            <w:tcW w:w="2156" w:type="dxa"/>
          </w:tcPr>
          <w:p w14:paraId="68CE78C3" w14:textId="77777777" w:rsidR="00195D08" w:rsidRPr="00195D08" w:rsidRDefault="00FF616D" w:rsidP="00FF616D">
            <w:r>
              <w:t>Discusión</w:t>
            </w:r>
          </w:p>
        </w:tc>
        <w:tc>
          <w:tcPr>
            <w:tcW w:w="6474" w:type="dxa"/>
          </w:tcPr>
          <w:p w14:paraId="53FBC1E8" w14:textId="77777777" w:rsidR="00195D08" w:rsidRPr="00195D08" w:rsidRDefault="00FF616D" w:rsidP="00FF616D">
            <w:r>
              <w:t>Ver la factibilidad de integrar a Felipe al equipo de APLA</w:t>
            </w:r>
          </w:p>
        </w:tc>
      </w:tr>
      <w:tr w:rsidR="00195D08" w:rsidRPr="00195D08" w14:paraId="75FE5502" w14:textId="77777777" w:rsidTr="000B74EB">
        <w:sdt>
          <w:sdtPr>
            <w:alias w:val="Agenda 2, conclusions:"/>
            <w:tag w:val="Agenda 2, conclusions:"/>
            <w:id w:val="14348532"/>
            <w:placeholder>
              <w:docPart w:val="005F33B77316B24D83D7EEA254D4B094"/>
            </w:placeholder>
            <w:temporary/>
            <w:showingPlcHdr/>
            <w15:appearance w15:val="hidden"/>
          </w:sdtPr>
          <w:sdtEndPr/>
          <w:sdtContent>
            <w:tc>
              <w:tcPr>
                <w:tcW w:w="2156" w:type="dxa"/>
              </w:tcPr>
              <w:p w14:paraId="5A863F98" w14:textId="77777777" w:rsidR="00195D08" w:rsidRPr="00195D08" w:rsidRDefault="00195D08" w:rsidP="00BA26A6">
                <w:r w:rsidRPr="00195D08">
                  <w:t>Conclusions</w:t>
                </w:r>
              </w:p>
            </w:tc>
          </w:sdtContent>
        </w:sdt>
        <w:tc>
          <w:tcPr>
            <w:tcW w:w="6474" w:type="dxa"/>
          </w:tcPr>
          <w:p w14:paraId="6B429FEE" w14:textId="77777777" w:rsidR="00195D08" w:rsidRPr="00195D08" w:rsidRDefault="00FF616D" w:rsidP="00FF616D">
            <w:r>
              <w:t>Se agendara una reunion con los demás integrantes para saber su parecer.</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3D957E62" w14:textId="77777777" w:rsidTr="000B74EB">
        <w:trPr>
          <w:cnfStyle w:val="100000000000" w:firstRow="1" w:lastRow="0" w:firstColumn="0" w:lastColumn="0" w:oddVBand="0" w:evenVBand="0" w:oddHBand="0" w:evenHBand="0" w:firstRowFirstColumn="0" w:firstRowLastColumn="0" w:lastRowFirstColumn="0" w:lastRowLastColumn="0"/>
        </w:trPr>
        <w:tc>
          <w:tcPr>
            <w:tcW w:w="5173" w:type="dxa"/>
          </w:tcPr>
          <w:p w14:paraId="39102F21" w14:textId="77777777" w:rsidR="00195D08" w:rsidRPr="00195D08" w:rsidRDefault="00FF616D" w:rsidP="00FF616D">
            <w:r>
              <w:t>Tareas</w:t>
            </w:r>
          </w:p>
        </w:tc>
        <w:sdt>
          <w:sdtPr>
            <w:alias w:val="Agenda 2, person responsible:"/>
            <w:tag w:val="Agenda 2, person responsible:"/>
            <w:id w:val="2130891024"/>
            <w:placeholder>
              <w:docPart w:val="254A4F265E0F644580AA60B5BDB8D702"/>
            </w:placeholder>
            <w:temporary/>
            <w:showingPlcHdr/>
            <w15:appearance w15:val="hidden"/>
          </w:sdtPr>
          <w:sdtEndPr/>
          <w:sdtContent>
            <w:tc>
              <w:tcPr>
                <w:tcW w:w="2157" w:type="dxa"/>
              </w:tcPr>
              <w:p w14:paraId="3CECD324" w14:textId="77777777" w:rsidR="00195D08" w:rsidRPr="00195D08" w:rsidRDefault="00195D08" w:rsidP="00BA26A6">
                <w:r w:rsidRPr="00195D08">
                  <w:t>Person Responsible</w:t>
                </w:r>
              </w:p>
            </w:tc>
          </w:sdtContent>
        </w:sdt>
        <w:sdt>
          <w:sdtPr>
            <w:alias w:val="Agenda 2, deadline:"/>
            <w:tag w:val="Agenda 2, deadline:"/>
            <w:id w:val="-1119989222"/>
            <w:placeholder>
              <w:docPart w:val="4DC811943EF3584EB78F7DB34AEA870A"/>
            </w:placeholder>
            <w:temporary/>
            <w:showingPlcHdr/>
            <w15:appearance w15:val="hidden"/>
          </w:sdtPr>
          <w:sdtEndPr/>
          <w:sdtContent>
            <w:tc>
              <w:tcPr>
                <w:tcW w:w="1300" w:type="dxa"/>
              </w:tcPr>
              <w:p w14:paraId="646CD0DC" w14:textId="77777777" w:rsidR="00195D08" w:rsidRPr="00195D08" w:rsidRDefault="00195D08" w:rsidP="00BA26A6">
                <w:r w:rsidRPr="00195D08">
                  <w:t>Deadline</w:t>
                </w:r>
              </w:p>
            </w:tc>
          </w:sdtContent>
        </w:sdt>
      </w:tr>
      <w:tr w:rsidR="00195D08" w:rsidRPr="00195D08" w14:paraId="477FF2DA" w14:textId="77777777" w:rsidTr="000B74EB">
        <w:tc>
          <w:tcPr>
            <w:tcW w:w="5173" w:type="dxa"/>
          </w:tcPr>
          <w:p w14:paraId="2B1E561C" w14:textId="77777777" w:rsidR="00195D08" w:rsidRPr="00195D08" w:rsidRDefault="00FF616D" w:rsidP="00FF616D">
            <w:r>
              <w:t>Coordinar reunion con los demas integrantes</w:t>
            </w:r>
          </w:p>
        </w:tc>
        <w:tc>
          <w:tcPr>
            <w:tcW w:w="2157" w:type="dxa"/>
          </w:tcPr>
          <w:p w14:paraId="45DA4836" w14:textId="77777777" w:rsidR="00195D08" w:rsidRPr="00195D08" w:rsidRDefault="00FF616D" w:rsidP="00FF616D">
            <w:r>
              <w:t>Karin – José</w:t>
            </w:r>
          </w:p>
        </w:tc>
        <w:sdt>
          <w:sdtPr>
            <w:alias w:val="Agenda 2, enter date and time 1:"/>
            <w:tag w:val="Agenda 2, enter date and time 1:"/>
            <w:id w:val="201214483"/>
            <w:placeholder>
              <w:docPart w:val="E5E28BF6506D9148A4FA133A2AF66DC0"/>
            </w:placeholder>
            <w:temporary/>
            <w:showingPlcHdr/>
            <w15:appearance w15:val="hidden"/>
          </w:sdtPr>
          <w:sdtEndPr/>
          <w:sdtContent>
            <w:tc>
              <w:tcPr>
                <w:tcW w:w="1300" w:type="dxa"/>
              </w:tcPr>
              <w:p w14:paraId="621129DD" w14:textId="77777777" w:rsidR="00195D08" w:rsidRPr="00195D08" w:rsidRDefault="00195D08" w:rsidP="00BA26A6">
                <w:r w:rsidRPr="00195D08">
                  <w:t>Date | time</w:t>
                </w:r>
              </w:p>
            </w:tc>
          </w:sdtContent>
        </w:sdt>
      </w:tr>
    </w:tbl>
    <w:p w14:paraId="129480CC" w14:textId="77777777" w:rsidR="00195D08" w:rsidRDefault="00195D08" w:rsidP="003F4225">
      <w:bookmarkStart w:id="0" w:name="_GoBack"/>
      <w:bookmarkEnd w:id="0"/>
    </w:p>
    <w:sectPr w:rsidR="00195D08" w:rsidSect="0043271B">
      <w:head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7A76E" w14:textId="77777777" w:rsidR="00012EFA" w:rsidRDefault="00012EFA">
      <w:r>
        <w:separator/>
      </w:r>
    </w:p>
  </w:endnote>
  <w:endnote w:type="continuationSeparator" w:id="0">
    <w:p w14:paraId="4B16BDEE" w14:textId="77777777" w:rsidR="00012EFA" w:rsidRDefault="0001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893AC" w14:textId="77777777" w:rsidR="00012EFA" w:rsidRDefault="00012EFA">
      <w:r>
        <w:separator/>
      </w:r>
    </w:p>
  </w:footnote>
  <w:footnote w:type="continuationSeparator" w:id="0">
    <w:p w14:paraId="77AAA047" w14:textId="77777777" w:rsidR="00012EFA" w:rsidRDefault="00012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A6305" w14:textId="77777777" w:rsidR="006E0E70" w:rsidRDefault="00012EFA" w:rsidP="00BA26A6">
    <w:pPr>
      <w:pStyle w:val="MeetingMinutesHeading"/>
    </w:pPr>
    <w:sdt>
      <w:sdtPr>
        <w:alias w:val="Minutes:"/>
        <w:tag w:val="Minutes:"/>
        <w:id w:val="1787923396"/>
        <w:placeholder>
          <w:docPart w:val="398F3B4828C8EB448167176ECB23ACDD"/>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nsid w:val="FFFFFF7F"/>
    <w:multiLevelType w:val="singleLevel"/>
    <w:tmpl w:val="A284357A"/>
    <w:lvl w:ilvl="0">
      <w:start w:val="1"/>
      <w:numFmt w:val="decimal"/>
      <w:lvlText w:val="%1."/>
      <w:lvlJc w:val="left"/>
      <w:pPr>
        <w:tabs>
          <w:tab w:val="num" w:pos="720"/>
        </w:tabs>
        <w:ind w:left="720" w:hanging="360"/>
      </w:pPr>
    </w:lvl>
  </w:abstractNum>
  <w:abstractNum w:abstractNumId="4">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A22200E"/>
    <w:lvl w:ilvl="0">
      <w:start w:val="1"/>
      <w:numFmt w:val="decimal"/>
      <w:lvlText w:val="%1."/>
      <w:lvlJc w:val="left"/>
      <w:pPr>
        <w:tabs>
          <w:tab w:val="num" w:pos="360"/>
        </w:tabs>
        <w:ind w:left="360" w:hanging="360"/>
      </w:pPr>
    </w:lvl>
  </w:abstractNum>
  <w:abstractNum w:abstractNumId="9">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92"/>
    <w:rsid w:val="00012EFA"/>
    <w:rsid w:val="00030FC8"/>
    <w:rsid w:val="00070E66"/>
    <w:rsid w:val="00073AED"/>
    <w:rsid w:val="000A75F5"/>
    <w:rsid w:val="000C75DA"/>
    <w:rsid w:val="00160389"/>
    <w:rsid w:val="00167263"/>
    <w:rsid w:val="0018514B"/>
    <w:rsid w:val="0019353F"/>
    <w:rsid w:val="00195D08"/>
    <w:rsid w:val="001A10F5"/>
    <w:rsid w:val="002A5825"/>
    <w:rsid w:val="00331E07"/>
    <w:rsid w:val="00361F92"/>
    <w:rsid w:val="003F4225"/>
    <w:rsid w:val="00410239"/>
    <w:rsid w:val="0043271B"/>
    <w:rsid w:val="00453EDE"/>
    <w:rsid w:val="00474BB5"/>
    <w:rsid w:val="004C533C"/>
    <w:rsid w:val="0052161C"/>
    <w:rsid w:val="00537711"/>
    <w:rsid w:val="00562515"/>
    <w:rsid w:val="006858FE"/>
    <w:rsid w:val="006E0E70"/>
    <w:rsid w:val="007623AA"/>
    <w:rsid w:val="00793B2B"/>
    <w:rsid w:val="00794AC9"/>
    <w:rsid w:val="009010DC"/>
    <w:rsid w:val="00941485"/>
    <w:rsid w:val="009759DB"/>
    <w:rsid w:val="009A4B7B"/>
    <w:rsid w:val="009D0401"/>
    <w:rsid w:val="009E1C12"/>
    <w:rsid w:val="00A2210A"/>
    <w:rsid w:val="00A57407"/>
    <w:rsid w:val="00B074A5"/>
    <w:rsid w:val="00B4503C"/>
    <w:rsid w:val="00BA26A6"/>
    <w:rsid w:val="00BF29EE"/>
    <w:rsid w:val="00C7087C"/>
    <w:rsid w:val="00C74B7F"/>
    <w:rsid w:val="00CA4B0E"/>
    <w:rsid w:val="00D51AE5"/>
    <w:rsid w:val="00DA094C"/>
    <w:rsid w:val="00DD7AAF"/>
    <w:rsid w:val="00DF43E0"/>
    <w:rsid w:val="00EA6146"/>
    <w:rsid w:val="00EE0997"/>
    <w:rsid w:val="00F830BF"/>
    <w:rsid w:val="00FD1F90"/>
    <w:rsid w:val="00FF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0BE1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80">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6A6"/>
    <w:rPr>
      <w:noProof/>
      <w:spacing w:val="8"/>
      <w:lang w:val="es-ES_tradnl"/>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43271B"/>
    <w:pPr>
      <w:spacing w:after="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43271B"/>
    <w:pPr>
      <w:spacing w:after="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elipeantoniodonosotapia/Downloads/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301EE109EED64E9932259C75A475C2"/>
        <w:category>
          <w:name w:val="General"/>
          <w:gallery w:val="placeholder"/>
        </w:category>
        <w:types>
          <w:type w:val="bbPlcHdr"/>
        </w:types>
        <w:behaviors>
          <w:behavior w:val="content"/>
        </w:behaviors>
        <w:guid w:val="{62C5CB3F-964D-9E46-9605-D91F3F64B146}"/>
      </w:docPartPr>
      <w:docPartBody>
        <w:p w:rsidR="003B103E" w:rsidRDefault="007E47AF">
          <w:pPr>
            <w:pStyle w:val="BC301EE109EED64E9932259C75A475C2"/>
          </w:pPr>
          <w:r w:rsidRPr="00195D08">
            <w:t>Facilitator name</w:t>
          </w:r>
        </w:p>
      </w:docPartBody>
    </w:docPart>
    <w:docPart>
      <w:docPartPr>
        <w:name w:val="1C62DFDCB6044149B64A84F5B35A9B98"/>
        <w:category>
          <w:name w:val="General"/>
          <w:gallery w:val="placeholder"/>
        </w:category>
        <w:types>
          <w:type w:val="bbPlcHdr"/>
        </w:types>
        <w:behaviors>
          <w:behavior w:val="content"/>
        </w:behaviors>
        <w:guid w:val="{F1F6B34E-6142-8341-BEA1-81AB6076810D}"/>
      </w:docPartPr>
      <w:docPartBody>
        <w:p w:rsidR="003B103E" w:rsidRDefault="007E47AF">
          <w:pPr>
            <w:pStyle w:val="1C62DFDCB6044149B64A84F5B35A9B98"/>
          </w:pPr>
          <w:r w:rsidRPr="00195D08">
            <w:t>Conclusions</w:t>
          </w:r>
        </w:p>
      </w:docPartBody>
    </w:docPart>
    <w:docPart>
      <w:docPartPr>
        <w:name w:val="005F33B77316B24D83D7EEA254D4B094"/>
        <w:category>
          <w:name w:val="General"/>
          <w:gallery w:val="placeholder"/>
        </w:category>
        <w:types>
          <w:type w:val="bbPlcHdr"/>
        </w:types>
        <w:behaviors>
          <w:behavior w:val="content"/>
        </w:behaviors>
        <w:guid w:val="{1B38BE70-083A-A04B-A94B-26D6DE396622}"/>
      </w:docPartPr>
      <w:docPartBody>
        <w:p w:rsidR="003B103E" w:rsidRDefault="007E47AF">
          <w:pPr>
            <w:pStyle w:val="005F33B77316B24D83D7EEA254D4B094"/>
          </w:pPr>
          <w:r w:rsidRPr="00195D08">
            <w:t>Conclusions</w:t>
          </w:r>
        </w:p>
      </w:docPartBody>
    </w:docPart>
    <w:docPart>
      <w:docPartPr>
        <w:name w:val="254A4F265E0F644580AA60B5BDB8D702"/>
        <w:category>
          <w:name w:val="General"/>
          <w:gallery w:val="placeholder"/>
        </w:category>
        <w:types>
          <w:type w:val="bbPlcHdr"/>
        </w:types>
        <w:behaviors>
          <w:behavior w:val="content"/>
        </w:behaviors>
        <w:guid w:val="{E245CD9C-9707-274B-A175-6378CC6ED703}"/>
      </w:docPartPr>
      <w:docPartBody>
        <w:p w:rsidR="003B103E" w:rsidRDefault="007E47AF">
          <w:pPr>
            <w:pStyle w:val="254A4F265E0F644580AA60B5BDB8D702"/>
          </w:pPr>
          <w:r w:rsidRPr="00195D08">
            <w:t>Person Responsible</w:t>
          </w:r>
        </w:p>
      </w:docPartBody>
    </w:docPart>
    <w:docPart>
      <w:docPartPr>
        <w:name w:val="4DC811943EF3584EB78F7DB34AEA870A"/>
        <w:category>
          <w:name w:val="General"/>
          <w:gallery w:val="placeholder"/>
        </w:category>
        <w:types>
          <w:type w:val="bbPlcHdr"/>
        </w:types>
        <w:behaviors>
          <w:behavior w:val="content"/>
        </w:behaviors>
        <w:guid w:val="{50EC7EC1-F3C6-F14B-923E-986C07373BDC}"/>
      </w:docPartPr>
      <w:docPartBody>
        <w:p w:rsidR="003B103E" w:rsidRDefault="007E47AF">
          <w:pPr>
            <w:pStyle w:val="4DC811943EF3584EB78F7DB34AEA870A"/>
          </w:pPr>
          <w:r w:rsidRPr="00195D08">
            <w:t>Deadline</w:t>
          </w:r>
        </w:p>
      </w:docPartBody>
    </w:docPart>
    <w:docPart>
      <w:docPartPr>
        <w:name w:val="E5E28BF6506D9148A4FA133A2AF66DC0"/>
        <w:category>
          <w:name w:val="General"/>
          <w:gallery w:val="placeholder"/>
        </w:category>
        <w:types>
          <w:type w:val="bbPlcHdr"/>
        </w:types>
        <w:behaviors>
          <w:behavior w:val="content"/>
        </w:behaviors>
        <w:guid w:val="{6F247A22-E949-234B-ACFD-E5F3E81EEFDD}"/>
      </w:docPartPr>
      <w:docPartBody>
        <w:p w:rsidR="003B103E" w:rsidRDefault="007E47AF">
          <w:pPr>
            <w:pStyle w:val="E5E28BF6506D9148A4FA133A2AF66DC0"/>
          </w:pPr>
          <w:r w:rsidRPr="00195D08">
            <w:t>Date | time</w:t>
          </w:r>
        </w:p>
      </w:docPartBody>
    </w:docPart>
    <w:docPart>
      <w:docPartPr>
        <w:name w:val="398F3B4828C8EB448167176ECB23ACDD"/>
        <w:category>
          <w:name w:val="General"/>
          <w:gallery w:val="placeholder"/>
        </w:category>
        <w:types>
          <w:type w:val="bbPlcHdr"/>
        </w:types>
        <w:behaviors>
          <w:behavior w:val="content"/>
        </w:behaviors>
        <w:guid w:val="{0590834F-0A2D-D44B-9F7F-6C1A95435832}"/>
      </w:docPartPr>
      <w:docPartBody>
        <w:p w:rsidR="003B103E" w:rsidRDefault="007E47AF">
          <w:pPr>
            <w:pStyle w:val="398F3B4828C8EB448167176ECB23ACDD"/>
          </w:pPr>
          <w:r w:rsidRPr="00BA26A6">
            <w:t>minutes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AF"/>
    <w:rsid w:val="003B103E"/>
    <w:rsid w:val="007E47AF"/>
    <w:rsid w:val="00807322"/>
    <w:rsid w:val="00EA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DFB71C3E3724FB364AA8B1C047FCC">
    <w:name w:val="4D9DFB71C3E3724FB364AA8B1C047FCC"/>
  </w:style>
  <w:style w:type="paragraph" w:customStyle="1" w:styleId="61078218EA179341BA2D28C99950799A">
    <w:name w:val="61078218EA179341BA2D28C99950799A"/>
  </w:style>
  <w:style w:type="paragraph" w:customStyle="1" w:styleId="867F4E8436B2AC46B741C6A6C010E0FE">
    <w:name w:val="867F4E8436B2AC46B741C6A6C010E0FE"/>
  </w:style>
  <w:style w:type="paragraph" w:customStyle="1" w:styleId="D804477ADABA074D85EC1088A631BC88">
    <w:name w:val="D804477ADABA074D85EC1088A631BC88"/>
  </w:style>
  <w:style w:type="paragraph" w:customStyle="1" w:styleId="CCB2064FB7E4134BA033BBDD15C7D613">
    <w:name w:val="CCB2064FB7E4134BA033BBDD15C7D613"/>
  </w:style>
  <w:style w:type="paragraph" w:customStyle="1" w:styleId="D3AB9EC45181B441ACE50A4436097C68">
    <w:name w:val="D3AB9EC45181B441ACE50A4436097C68"/>
  </w:style>
  <w:style w:type="paragraph" w:customStyle="1" w:styleId="DA858D405E786F49A6C90A11CE333809">
    <w:name w:val="DA858D405E786F49A6C90A11CE333809"/>
  </w:style>
  <w:style w:type="paragraph" w:customStyle="1" w:styleId="90073C661721AE4EABB6D0C221561066">
    <w:name w:val="90073C661721AE4EABB6D0C221561066"/>
  </w:style>
  <w:style w:type="paragraph" w:customStyle="1" w:styleId="4093E212B708AA4DAB636A94F754470D">
    <w:name w:val="4093E212B708AA4DAB636A94F754470D"/>
  </w:style>
  <w:style w:type="paragraph" w:customStyle="1" w:styleId="BC301EE109EED64E9932259C75A475C2">
    <w:name w:val="BC301EE109EED64E9932259C75A475C2"/>
  </w:style>
  <w:style w:type="paragraph" w:customStyle="1" w:styleId="F5140E3CE5C4E64A9E57A233F3F2257F">
    <w:name w:val="F5140E3CE5C4E64A9E57A233F3F2257F"/>
  </w:style>
  <w:style w:type="paragraph" w:customStyle="1" w:styleId="9F58251E3EFD464B960558835DC01698">
    <w:name w:val="9F58251E3EFD464B960558835DC01698"/>
  </w:style>
  <w:style w:type="paragraph" w:customStyle="1" w:styleId="66201352107B1D48BCC0C79965E1002C">
    <w:name w:val="66201352107B1D48BCC0C79965E1002C"/>
  </w:style>
  <w:style w:type="paragraph" w:customStyle="1" w:styleId="D015F64885F70849BB708193236F359F">
    <w:name w:val="D015F64885F70849BB708193236F359F"/>
  </w:style>
  <w:style w:type="paragraph" w:customStyle="1" w:styleId="D0E69EF6B7D4724080CC9B0B675A5BB6">
    <w:name w:val="D0E69EF6B7D4724080CC9B0B675A5BB6"/>
  </w:style>
  <w:style w:type="paragraph" w:customStyle="1" w:styleId="88DD7BA38F058E4983EC5634C9EBE74B">
    <w:name w:val="88DD7BA38F058E4983EC5634C9EBE74B"/>
  </w:style>
  <w:style w:type="paragraph" w:customStyle="1" w:styleId="C6F646638CADB240AD9EDA1800588E93">
    <w:name w:val="C6F646638CADB240AD9EDA1800588E93"/>
  </w:style>
  <w:style w:type="paragraph" w:customStyle="1" w:styleId="5342EAFCE20E5B43A80053A0697CB7E3">
    <w:name w:val="5342EAFCE20E5B43A80053A0697CB7E3"/>
  </w:style>
  <w:style w:type="paragraph" w:customStyle="1" w:styleId="DDB7399C47B9DE4CA3E4834299CDC9F6">
    <w:name w:val="DDB7399C47B9DE4CA3E4834299CDC9F6"/>
  </w:style>
  <w:style w:type="paragraph" w:customStyle="1" w:styleId="3E8874171DCE734EA4632CC7A3DE3805">
    <w:name w:val="3E8874171DCE734EA4632CC7A3DE3805"/>
  </w:style>
  <w:style w:type="paragraph" w:customStyle="1" w:styleId="DA4BA29E83418041B13F128727DBDA51">
    <w:name w:val="DA4BA29E83418041B13F128727DBDA51"/>
  </w:style>
  <w:style w:type="paragraph" w:customStyle="1" w:styleId="1C62DFDCB6044149B64A84F5B35A9B98">
    <w:name w:val="1C62DFDCB6044149B64A84F5B35A9B98"/>
  </w:style>
  <w:style w:type="paragraph" w:customStyle="1" w:styleId="0989FE4116E63149902CFF75C3FB721B">
    <w:name w:val="0989FE4116E63149902CFF75C3FB721B"/>
  </w:style>
  <w:style w:type="paragraph" w:customStyle="1" w:styleId="99C77F09835E284A87494C8C6F547CC1">
    <w:name w:val="99C77F09835E284A87494C8C6F547CC1"/>
  </w:style>
  <w:style w:type="paragraph" w:customStyle="1" w:styleId="D9C3D8C3EB932043A81DB2D9E18F37AC">
    <w:name w:val="D9C3D8C3EB932043A81DB2D9E18F37AC"/>
  </w:style>
  <w:style w:type="paragraph" w:customStyle="1" w:styleId="B9BBC5A03C4EB848979844982B42255E">
    <w:name w:val="B9BBC5A03C4EB848979844982B42255E"/>
  </w:style>
  <w:style w:type="paragraph" w:customStyle="1" w:styleId="C6B11BC78B78B740ACDFF8BF0E789FE4">
    <w:name w:val="C6B11BC78B78B740ACDFF8BF0E789FE4"/>
  </w:style>
  <w:style w:type="paragraph" w:customStyle="1" w:styleId="DCDC3EDE70A69249A2EDAEB017A13D6C">
    <w:name w:val="DCDC3EDE70A69249A2EDAEB017A13D6C"/>
  </w:style>
  <w:style w:type="paragraph" w:customStyle="1" w:styleId="B1B76B01E634C54A82F35AF10C1F4A25">
    <w:name w:val="B1B76B01E634C54A82F35AF10C1F4A25"/>
  </w:style>
  <w:style w:type="paragraph" w:customStyle="1" w:styleId="9A19B1E4D6B788499623C86A0D1EA6C9">
    <w:name w:val="9A19B1E4D6B788499623C86A0D1EA6C9"/>
  </w:style>
  <w:style w:type="paragraph" w:customStyle="1" w:styleId="373530BEBC034546B500F09D1D43DE1A">
    <w:name w:val="373530BEBC034546B500F09D1D43DE1A"/>
  </w:style>
  <w:style w:type="paragraph" w:customStyle="1" w:styleId="A0E964B38DEF1A408A3B85A8DBF95272">
    <w:name w:val="A0E964B38DEF1A408A3B85A8DBF95272"/>
  </w:style>
  <w:style w:type="paragraph" w:customStyle="1" w:styleId="D33813D448E50A4ABE8CA03471FF6402">
    <w:name w:val="D33813D448E50A4ABE8CA03471FF6402"/>
  </w:style>
  <w:style w:type="paragraph" w:customStyle="1" w:styleId="A40C26C19E58AA458F75DCA1D97DF02C">
    <w:name w:val="A40C26C19E58AA458F75DCA1D97DF02C"/>
  </w:style>
  <w:style w:type="paragraph" w:customStyle="1" w:styleId="684736C51A4D2A42BAE705E76D1AEEF6">
    <w:name w:val="684736C51A4D2A42BAE705E76D1AEEF6"/>
  </w:style>
  <w:style w:type="paragraph" w:customStyle="1" w:styleId="4449475394F51D4CB23B5C30EF8667DD">
    <w:name w:val="4449475394F51D4CB23B5C30EF8667DD"/>
  </w:style>
  <w:style w:type="paragraph" w:customStyle="1" w:styleId="66EBD73EB4BB044394CFF9F312621481">
    <w:name w:val="66EBD73EB4BB044394CFF9F312621481"/>
  </w:style>
  <w:style w:type="paragraph" w:customStyle="1" w:styleId="005F33B77316B24D83D7EEA254D4B094">
    <w:name w:val="005F33B77316B24D83D7EEA254D4B094"/>
  </w:style>
  <w:style w:type="paragraph" w:customStyle="1" w:styleId="4F388D91EA0ACA41AD2F978949E1DFF9">
    <w:name w:val="4F388D91EA0ACA41AD2F978949E1DFF9"/>
  </w:style>
  <w:style w:type="paragraph" w:customStyle="1" w:styleId="D259FFFEACE7D94E87F3CF34A15FFE00">
    <w:name w:val="D259FFFEACE7D94E87F3CF34A15FFE00"/>
  </w:style>
  <w:style w:type="paragraph" w:customStyle="1" w:styleId="254A4F265E0F644580AA60B5BDB8D702">
    <w:name w:val="254A4F265E0F644580AA60B5BDB8D702"/>
  </w:style>
  <w:style w:type="paragraph" w:customStyle="1" w:styleId="4DC811943EF3584EB78F7DB34AEA870A">
    <w:name w:val="4DC811943EF3584EB78F7DB34AEA870A"/>
  </w:style>
  <w:style w:type="paragraph" w:customStyle="1" w:styleId="2DBFE152037FED418F268911830F5225">
    <w:name w:val="2DBFE152037FED418F268911830F5225"/>
  </w:style>
  <w:style w:type="paragraph" w:customStyle="1" w:styleId="192E299D115AB54893585B4AF38246DE">
    <w:name w:val="192E299D115AB54893585B4AF38246DE"/>
  </w:style>
  <w:style w:type="paragraph" w:customStyle="1" w:styleId="E5E28BF6506D9148A4FA133A2AF66DC0">
    <w:name w:val="E5E28BF6506D9148A4FA133A2AF66DC0"/>
  </w:style>
  <w:style w:type="paragraph" w:customStyle="1" w:styleId="B2D0282B910B3A40B1304195713A1C94">
    <w:name w:val="B2D0282B910B3A40B1304195713A1C94"/>
  </w:style>
  <w:style w:type="paragraph" w:customStyle="1" w:styleId="60CFEAF1D1281A46B4C355F6280DF489">
    <w:name w:val="60CFEAF1D1281A46B4C355F6280DF489"/>
  </w:style>
  <w:style w:type="paragraph" w:customStyle="1" w:styleId="4AFDF363AD98B74BB3D93680087702CE">
    <w:name w:val="4AFDF363AD98B74BB3D93680087702CE"/>
  </w:style>
  <w:style w:type="paragraph" w:customStyle="1" w:styleId="A859769A89C9FF45B34065612C6AA260">
    <w:name w:val="A859769A89C9FF45B34065612C6AA260"/>
  </w:style>
  <w:style w:type="paragraph" w:customStyle="1" w:styleId="BCBBEB3AC34B574988C8342FC826C50F">
    <w:name w:val="BCBBEB3AC34B574988C8342FC826C50F"/>
  </w:style>
  <w:style w:type="paragraph" w:customStyle="1" w:styleId="733269595533A54EBD6F7FCEF01BFC7D">
    <w:name w:val="733269595533A54EBD6F7FCEF01BFC7D"/>
  </w:style>
  <w:style w:type="paragraph" w:customStyle="1" w:styleId="A1360744B2A7024C90F7B2C148FF58C8">
    <w:name w:val="A1360744B2A7024C90F7B2C148FF58C8"/>
  </w:style>
  <w:style w:type="paragraph" w:customStyle="1" w:styleId="4A4F530BE2FA824D8A6CAD93D87B0869">
    <w:name w:val="4A4F530BE2FA824D8A6CAD93D87B0869"/>
  </w:style>
  <w:style w:type="paragraph" w:customStyle="1" w:styleId="76B24492CE0A034F92578C69D7F42685">
    <w:name w:val="76B24492CE0A034F92578C69D7F42685"/>
  </w:style>
  <w:style w:type="paragraph" w:customStyle="1" w:styleId="1B67D3CCC18F404A934DDFCCD09B61BC">
    <w:name w:val="1B67D3CCC18F404A934DDFCCD09B61BC"/>
  </w:style>
  <w:style w:type="paragraph" w:customStyle="1" w:styleId="6DE6CD2924071547A0CCF195EC862299">
    <w:name w:val="6DE6CD2924071547A0CCF195EC862299"/>
  </w:style>
  <w:style w:type="paragraph" w:customStyle="1" w:styleId="ECF1302EA9D09349B43369F79AC7FF26">
    <w:name w:val="ECF1302EA9D09349B43369F79AC7FF26"/>
  </w:style>
  <w:style w:type="paragraph" w:customStyle="1" w:styleId="336A562E21938149BF59889A0F78143F">
    <w:name w:val="336A562E21938149BF59889A0F78143F"/>
  </w:style>
  <w:style w:type="paragraph" w:customStyle="1" w:styleId="18F4949085A4B2498B2980B4CF105EDB">
    <w:name w:val="18F4949085A4B2498B2980B4CF105EDB"/>
  </w:style>
  <w:style w:type="paragraph" w:customStyle="1" w:styleId="C62F11CA0F05404F88F880FA129CBAF1">
    <w:name w:val="C62F11CA0F05404F88F880FA129CBAF1"/>
  </w:style>
  <w:style w:type="paragraph" w:customStyle="1" w:styleId="807A9F28CFF4944FB48623943AE59BD5">
    <w:name w:val="807A9F28CFF4944FB48623943AE59BD5"/>
  </w:style>
  <w:style w:type="paragraph" w:customStyle="1" w:styleId="89EED6747E6D0045A351C2DEBFE4F952">
    <w:name w:val="89EED6747E6D0045A351C2DEBFE4F952"/>
  </w:style>
  <w:style w:type="paragraph" w:customStyle="1" w:styleId="19A7ED7B16EA0F459860E10A475F59D2">
    <w:name w:val="19A7ED7B16EA0F459860E10A475F59D2"/>
  </w:style>
  <w:style w:type="paragraph" w:customStyle="1" w:styleId="8C395AD19FE27543B39284B29F46B40F">
    <w:name w:val="8C395AD19FE27543B39284B29F46B40F"/>
  </w:style>
  <w:style w:type="paragraph" w:customStyle="1" w:styleId="398F3B4828C8EB448167176ECB23ACDD">
    <w:name w:val="398F3B4828C8EB448167176ECB23A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1</TotalTime>
  <Pages>1</Pages>
  <Words>196</Words>
  <Characters>1123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Microsoft Office User</dc:creator>
  <cp:keywords/>
  <cp:lastModifiedBy>Microsoft Office User</cp:lastModifiedBy>
  <cp:revision>2</cp:revision>
  <cp:lastPrinted>2006-08-01T17:47:00Z</cp:lastPrinted>
  <dcterms:created xsi:type="dcterms:W3CDTF">2019-07-27T14:19:00Z</dcterms:created>
  <dcterms:modified xsi:type="dcterms:W3CDTF">2019-07-27T14:19:00Z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